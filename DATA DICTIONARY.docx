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BF" w:rsidRDefault="00AB2ABF">
      <w:r>
        <w:t>DATA DICTIONARY</w:t>
      </w:r>
    </w:p>
    <w:p w:rsidR="00AB2ABF" w:rsidRPr="00AB2ABF" w:rsidRDefault="00AB2ABF" w:rsidP="00C321ED">
      <w:pPr>
        <w:pStyle w:val="NoSpacing"/>
        <w:rPr>
          <w:lang w:val="en-US"/>
        </w:rPr>
      </w:pPr>
      <w:r w:rsidRPr="00AB2ABF">
        <w:rPr>
          <w:highlight w:val="yellow"/>
          <w:lang w:val="en-US"/>
        </w:rPr>
        <w:t>Amsterdam</w:t>
      </w:r>
      <w:r w:rsidRPr="00AB2ABF">
        <w:rPr>
          <w:lang w:val="en-US"/>
        </w:rPr>
        <w:t xml:space="preserve"> – Capital city of the Netherlands 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highlight w:val="yellow"/>
          <w:lang w:val="en-US"/>
        </w:rPr>
        <w:t>Tourist</w:t>
      </w:r>
      <w:r>
        <w:rPr>
          <w:lang w:val="en-US"/>
        </w:rPr>
        <w:t xml:space="preserve"> </w:t>
      </w:r>
      <w:r w:rsidRPr="00AB2ABF">
        <w:rPr>
          <w:lang w:val="en-US"/>
        </w:rPr>
        <w:t xml:space="preserve">-- </w:t>
      </w:r>
      <w:r w:rsidRPr="00AB2ABF">
        <w:rPr>
          <w:rFonts w:eastAsia="Times New Roman"/>
          <w:color w:val="222222"/>
          <w:lang w:val="en-US" w:eastAsia="nl-NL"/>
        </w:rPr>
        <w:t>a person who is travelling or visiting a place for pleasure.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Free laws on drug use</w:t>
      </w:r>
      <w:r w:rsidRPr="00AB2ABF">
        <w:rPr>
          <w:rFonts w:eastAsia="Times New Roman"/>
          <w:color w:val="222222"/>
          <w:lang w:val="en-US" w:eastAsia="nl-NL"/>
        </w:rPr>
        <w:t>—</w:t>
      </w:r>
      <w:r w:rsidR="00C321ED">
        <w:rPr>
          <w:rFonts w:eastAsia="Times New Roman"/>
          <w:color w:val="222222"/>
          <w:lang w:val="en-US" w:eastAsia="nl-NL"/>
        </w:rPr>
        <w:t xml:space="preserve"> the drug Policy in the Netherlands</w:t>
      </w:r>
    </w:p>
    <w:p w:rsid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Red Light District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</w:t>
      </w:r>
      <w:r w:rsidRPr="00AB2ABF">
        <w:rPr>
          <w:rFonts w:eastAsia="Times New Roman"/>
          <w:color w:val="222222"/>
          <w:lang w:val="en-US" w:eastAsia="nl-NL"/>
        </w:rPr>
        <w:t>an area of a town or city containing many brothels, strip clubs, and other sex businesses.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Attractions in Darkrooms—</w:t>
      </w:r>
      <w:r w:rsidR="00C321ED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an attraction where costumers engage in sexual activity of some kind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Entertainments</w:t>
      </w:r>
      <w:r w:rsidR="00C321ED" w:rsidRPr="00AB2ABF">
        <w:rPr>
          <w:rFonts w:eastAsia="Times New Roman"/>
          <w:color w:val="222222"/>
          <w:highlight w:val="yellow"/>
          <w:lang w:val="en-US" w:eastAsia="nl-NL"/>
        </w:rPr>
        <w:t>—</w:t>
      </w:r>
      <w:r w:rsidR="00C321ED">
        <w:rPr>
          <w:rFonts w:eastAsia="Times New Roman"/>
          <w:color w:val="222222"/>
          <w:highlight w:val="yellow"/>
          <w:lang w:val="en-US" w:eastAsia="nl-NL"/>
        </w:rPr>
        <w:t xml:space="preserve"> the</w:t>
      </w:r>
      <w:r w:rsidRPr="00C321ED">
        <w:rPr>
          <w:rFonts w:eastAsia="Times New Roman"/>
          <w:color w:val="222222"/>
          <w:lang w:val="en-US" w:eastAsia="nl-NL"/>
        </w:rPr>
        <w:t xml:space="preserve"> action of providing or being provided with amusement or enjoyment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Risks—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Pr="00C321ED">
        <w:rPr>
          <w:rFonts w:eastAsia="Times New Roman"/>
          <w:color w:val="222222"/>
          <w:lang w:val="en-US" w:eastAsia="nl-NL"/>
        </w:rPr>
        <w:t xml:space="preserve"> situation involving exposure to danger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Natives—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b</w:t>
      </w:r>
      <w:r w:rsidR="00E051C7" w:rsidRPr="00C321ED">
        <w:rPr>
          <w:rFonts w:eastAsia="Times New Roman"/>
          <w:color w:val="222222"/>
          <w:lang w:val="en-US" w:eastAsia="nl-NL"/>
        </w:rPr>
        <w:t>o</w:t>
      </w:r>
      <w:r w:rsidRPr="00C321ED">
        <w:rPr>
          <w:rFonts w:eastAsia="Times New Roman"/>
          <w:color w:val="222222"/>
          <w:lang w:val="en-US" w:eastAsia="nl-NL"/>
        </w:rPr>
        <w:t>rn in a specified place or associated with a place by birth, whether subsequently resident there or not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Restrictive Countries—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country more limited than another country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Website—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Pr="00C321ED">
        <w:rPr>
          <w:rFonts w:eastAsia="Times New Roman"/>
          <w:color w:val="222222"/>
          <w:lang w:val="en-US" w:eastAsia="nl-NL"/>
        </w:rPr>
        <w:t xml:space="preserve"> set of related web pages located under a single domain name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Full spectrum of information—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>
        <w:rPr>
          <w:lang w:val="en-GB"/>
        </w:rPr>
        <w:t>cultural, recreational, medical, legal, psychic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Visitors---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A person visiting someone or somewhere, especially socially or as a tourist</w:t>
      </w:r>
    </w:p>
    <w:p w:rsidR="00AB2ABF" w:rsidRPr="00AB2ABF" w:rsidRDefault="00734AA0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K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>nowledge—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Facts, information and skills acquired through experience or education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Consequences—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the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effect, result, or outcome of something occurring earlier</w:t>
      </w:r>
    </w:p>
    <w:p w:rsidR="00AB2ABF" w:rsidRPr="00AB2ABF" w:rsidRDefault="00734AA0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(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>Medical/Police</w:t>
      </w:r>
      <w:r>
        <w:rPr>
          <w:rFonts w:eastAsia="Times New Roman"/>
          <w:color w:val="222222"/>
          <w:highlight w:val="yellow"/>
          <w:lang w:val="en-US" w:eastAsia="nl-NL"/>
        </w:rPr>
        <w:t>)</w:t>
      </w:r>
      <w:r w:rsidR="00AB2ABF" w:rsidRPr="00AB2ABF">
        <w:rPr>
          <w:rFonts w:eastAsia="Times New Roman"/>
          <w:color w:val="222222"/>
          <w:highlight w:val="yellow"/>
          <w:lang w:val="en-US" w:eastAsia="nl-NL"/>
        </w:rPr>
        <w:t xml:space="preserve"> Professionals—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Hard Data—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Information such as numbers or facts that can be proved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Background –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The circumstances or situation prevailing at a particular time or underlying a particular event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Database—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C321ED" w:rsidRPr="00C321ED">
        <w:rPr>
          <w:rFonts w:eastAsia="Times New Roman"/>
          <w:color w:val="222222"/>
          <w:lang w:val="en-US" w:eastAsia="nl-NL"/>
        </w:rPr>
        <w:t>a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structured set of data held in a computer, especially one that is accessible in various ways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Information—</w:t>
      </w:r>
      <w:r w:rsidR="00E051C7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E051C7" w:rsidRPr="00C321ED">
        <w:rPr>
          <w:rFonts w:eastAsia="Times New Roman"/>
          <w:color w:val="222222"/>
          <w:lang w:val="en-US" w:eastAsia="nl-NL"/>
        </w:rPr>
        <w:t>Facts provided or learned about something or someone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Users—</w:t>
      </w:r>
      <w:r w:rsidR="00734AA0" w:rsidRPr="00C321ED">
        <w:rPr>
          <w:rFonts w:eastAsia="Times New Roman"/>
          <w:color w:val="222222"/>
          <w:lang w:val="en-US" w:eastAsia="nl-NL"/>
        </w:rPr>
        <w:t xml:space="preserve"> A person who uses our website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Policy makers—</w:t>
      </w:r>
      <w:r w:rsidR="00734AA0"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="00734AA0" w:rsidRPr="00C321ED">
        <w:rPr>
          <w:rFonts w:eastAsia="Times New Roman"/>
          <w:color w:val="222222"/>
          <w:lang w:val="en-US" w:eastAsia="nl-NL"/>
        </w:rPr>
        <w:t>a person responsible for or involved in formulating policies, especially in politics.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Pages—</w:t>
      </w:r>
      <w:r w:rsidR="00734AA0" w:rsidRPr="00C321ED">
        <w:rPr>
          <w:rFonts w:eastAsia="Times New Roman"/>
          <w:color w:val="222222"/>
          <w:lang w:val="en-US" w:eastAsia="nl-NL"/>
        </w:rPr>
        <w:t xml:space="preserve">a hypertext document connected to the </w:t>
      </w:r>
      <w:r w:rsidR="00C321ED" w:rsidRPr="00C321ED">
        <w:rPr>
          <w:rFonts w:eastAsia="Times New Roman"/>
          <w:color w:val="222222"/>
          <w:lang w:val="en-US" w:eastAsia="nl-NL"/>
        </w:rPr>
        <w:t>World Wide Web</w:t>
      </w:r>
    </w:p>
    <w:p w:rsidR="00AB2ABF" w:rsidRPr="00AB2ABF" w:rsidRDefault="00AB2ABF" w:rsidP="00C321ED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Account—</w:t>
      </w:r>
      <w:r w:rsidR="00E051C7" w:rsidRPr="00C321ED">
        <w:rPr>
          <w:rFonts w:eastAsia="Times New Roman"/>
          <w:color w:val="222222"/>
          <w:lang w:val="en-US" w:eastAsia="nl-NL"/>
        </w:rPr>
        <w:t xml:space="preserve"> </w:t>
      </w:r>
      <w:r w:rsidR="00734AA0" w:rsidRPr="00C321ED">
        <w:rPr>
          <w:rFonts w:eastAsia="Times New Roman"/>
          <w:color w:val="222222"/>
          <w:lang w:val="en-US" w:eastAsia="nl-NL"/>
        </w:rPr>
        <w:t>an arrangement in which a person uses the internet or E-mail services of a particular company</w:t>
      </w:r>
    </w:p>
    <w:p w:rsidR="00AB2ABF" w:rsidRDefault="00AB2ABF" w:rsidP="00C321ED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Statistics</w:t>
      </w:r>
      <w:r w:rsidR="00E051C7">
        <w:rPr>
          <w:rFonts w:eastAsia="Times New Roman"/>
          <w:color w:val="222222"/>
          <w:highlight w:val="yellow"/>
          <w:lang w:val="en-US" w:eastAsia="nl-NL"/>
        </w:rPr>
        <w:t>—</w:t>
      </w:r>
      <w:r w:rsidR="00E051C7">
        <w:rPr>
          <w:rFonts w:eastAsia="Times New Roman"/>
          <w:color w:val="222222"/>
          <w:lang w:val="en-US" w:eastAsia="nl-NL"/>
        </w:rPr>
        <w:t xml:space="preserve">The practice or science of collecting and </w:t>
      </w:r>
      <w:r w:rsidR="00C321ED">
        <w:rPr>
          <w:rFonts w:eastAsia="Times New Roman"/>
          <w:color w:val="222222"/>
          <w:lang w:val="en-US" w:eastAsia="nl-NL"/>
        </w:rPr>
        <w:t>analyzing</w:t>
      </w:r>
      <w:r w:rsidR="00E051C7">
        <w:rPr>
          <w:rFonts w:eastAsia="Times New Roman"/>
          <w:color w:val="222222"/>
          <w:lang w:val="en-US" w:eastAsia="nl-NL"/>
        </w:rPr>
        <w:t xml:space="preserve"> numerical data in large quantities, especially for the purpose of inferring proportions in a whole from those in a </w:t>
      </w:r>
      <w:r w:rsidR="00C321ED">
        <w:rPr>
          <w:rFonts w:eastAsia="Times New Roman"/>
          <w:color w:val="222222"/>
          <w:lang w:val="en-US" w:eastAsia="nl-NL"/>
        </w:rPr>
        <w:t>reprehensive</w:t>
      </w:r>
      <w:r w:rsidR="00E051C7">
        <w:rPr>
          <w:rFonts w:eastAsia="Times New Roman"/>
          <w:color w:val="222222"/>
          <w:lang w:val="en-US" w:eastAsia="nl-NL"/>
        </w:rPr>
        <w:t xml:space="preserve"> sample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CE4F24" w:rsidRPr="00CE4F24" w:rsidRDefault="00CE4F24" w:rsidP="00CE4F24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CE4F24" w:rsidRDefault="00CE4F24" w:rsidP="00C321ED">
      <w:pPr>
        <w:pStyle w:val="NoSpacing"/>
        <w:rPr>
          <w:rFonts w:eastAsia="Times New Roman"/>
          <w:color w:val="222222"/>
          <w:lang w:val="en-US" w:eastAsia="nl-NL"/>
        </w:rPr>
      </w:pPr>
    </w:p>
    <w:p w:rsidR="00CE4F24" w:rsidRDefault="00CE4F24" w:rsidP="00C321ED">
      <w:pPr>
        <w:pStyle w:val="NoSpacing"/>
        <w:rPr>
          <w:rFonts w:eastAsia="Times New Roman"/>
          <w:color w:val="222222"/>
          <w:lang w:val="en-US" w:eastAsia="nl-NL"/>
        </w:rPr>
      </w:pPr>
    </w:p>
    <w:p w:rsidR="00CE4F24" w:rsidRPr="00AB2ABF" w:rsidRDefault="00CE4F24" w:rsidP="00C321ED">
      <w:pPr>
        <w:pStyle w:val="NoSpacing"/>
        <w:rPr>
          <w:lang w:val="en-US"/>
        </w:rPr>
      </w:pPr>
    </w:p>
    <w:p w:rsidR="00F73666" w:rsidRDefault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  <w:r>
        <w:rPr>
          <w:lang w:val="en-US"/>
        </w:rPr>
        <w:t>REMOVING DOUBLES</w:t>
      </w:r>
    </w:p>
    <w:p w:rsidR="00F73666" w:rsidRPr="00AB2ABF" w:rsidRDefault="00F73666" w:rsidP="00F73666">
      <w:pPr>
        <w:pStyle w:val="NoSpacing"/>
        <w:rPr>
          <w:lang w:val="en-US"/>
        </w:rPr>
      </w:pPr>
      <w:r w:rsidRPr="00AB2ABF">
        <w:rPr>
          <w:highlight w:val="yellow"/>
          <w:lang w:val="en-US"/>
        </w:rPr>
        <w:t>Amsterdam</w:t>
      </w:r>
      <w:r w:rsidRPr="00AB2ABF">
        <w:rPr>
          <w:lang w:val="en-US"/>
        </w:rPr>
        <w:t xml:space="preserve"> – Capital city of the Netherlands 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highlight w:val="yellow"/>
          <w:lang w:val="en-US"/>
        </w:rPr>
        <w:t>Tourist</w:t>
      </w:r>
      <w:r>
        <w:rPr>
          <w:lang w:val="en-US"/>
        </w:rPr>
        <w:t xml:space="preserve"> </w:t>
      </w:r>
      <w:r w:rsidRPr="00AB2ABF">
        <w:rPr>
          <w:lang w:val="en-US"/>
        </w:rPr>
        <w:t xml:space="preserve">-- </w:t>
      </w:r>
      <w:r w:rsidRPr="00AB2ABF">
        <w:rPr>
          <w:rFonts w:eastAsia="Times New Roman"/>
          <w:color w:val="222222"/>
          <w:lang w:val="en-US" w:eastAsia="nl-NL"/>
        </w:rPr>
        <w:t>a person who is travelling or visiting a place for pleasure.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Free laws on drug use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the drug Policy in the Netherlands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Red Light District</w:t>
      </w:r>
      <w:r w:rsidRPr="00AB2ABF">
        <w:rPr>
          <w:rFonts w:eastAsia="Times New Roman"/>
          <w:color w:val="222222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 xml:space="preserve"> </w:t>
      </w:r>
      <w:r w:rsidRPr="00AB2ABF">
        <w:rPr>
          <w:rFonts w:eastAsia="Times New Roman"/>
          <w:color w:val="222222"/>
          <w:lang w:val="en-US" w:eastAsia="nl-NL"/>
        </w:rPr>
        <w:t>an area of a town or city containing many brothels, strip clubs, and other sex businesses.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Attractions in Darkrooms—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an attraction where costumers engage in sexual activity of some kind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Entertainments—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F73666">
        <w:rPr>
          <w:rFonts w:eastAsia="Times New Roman"/>
          <w:color w:val="222222"/>
          <w:lang w:val="en-US" w:eastAsia="nl-NL"/>
        </w:rPr>
        <w:t>the</w:t>
      </w:r>
      <w:r w:rsidRPr="00C321ED">
        <w:rPr>
          <w:rFonts w:eastAsia="Times New Roman"/>
          <w:color w:val="222222"/>
          <w:lang w:val="en-US" w:eastAsia="nl-NL"/>
        </w:rPr>
        <w:t xml:space="preserve"> action of providing or being provided with amusement or enjoyment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Risks—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situation involving exposure to danger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Natives—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born in a specified place or associated with a place by birth, whether subsequently resident there or not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Restrictive Countries—</w:t>
      </w:r>
      <w:r w:rsidRPr="00C321ED">
        <w:rPr>
          <w:rFonts w:eastAsia="Times New Roman"/>
          <w:color w:val="222222"/>
          <w:lang w:val="en-US" w:eastAsia="nl-NL"/>
        </w:rPr>
        <w:t>a country more limited than another country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Website—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set of related web pages located under a single domain name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Full spectrum of information—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>
        <w:rPr>
          <w:lang w:val="en-GB"/>
        </w:rPr>
        <w:t>cultural, recreational, medical, legal, psychic</w:t>
      </w:r>
      <w:r>
        <w:rPr>
          <w:lang w:val="en-GB"/>
        </w:rPr>
        <w:t xml:space="preserve"> information</w:t>
      </w:r>
    </w:p>
    <w:p w:rsidR="00F73666" w:rsidRPr="00F73666" w:rsidRDefault="00F73666" w:rsidP="00F73666">
      <w:pPr>
        <w:pStyle w:val="NoSpacing"/>
        <w:rPr>
          <w:rFonts w:eastAsia="Times New Roman"/>
          <w:strike/>
          <w:color w:val="222222"/>
          <w:highlight w:val="yellow"/>
          <w:lang w:val="en-US" w:eastAsia="nl-NL"/>
        </w:rPr>
      </w:pPr>
      <w:r w:rsidRPr="00F73666">
        <w:rPr>
          <w:rFonts w:eastAsia="Times New Roman"/>
          <w:strike/>
          <w:color w:val="222222"/>
          <w:highlight w:val="yellow"/>
          <w:lang w:val="en-US" w:eastAsia="nl-NL"/>
        </w:rPr>
        <w:t xml:space="preserve">Visitors--- </w:t>
      </w:r>
      <w:r w:rsidRPr="00F73666">
        <w:rPr>
          <w:rFonts w:eastAsia="Times New Roman"/>
          <w:strike/>
          <w:color w:val="222222"/>
          <w:lang w:val="en-US" w:eastAsia="nl-NL"/>
        </w:rPr>
        <w:t>A person visiting someone or somewhere, especially socially or as a tourist</w:t>
      </w:r>
      <w:r>
        <w:rPr>
          <w:rFonts w:eastAsia="Times New Roman"/>
          <w:color w:val="222222"/>
          <w:lang w:val="en-US" w:eastAsia="nl-NL"/>
        </w:rPr>
        <w:t xml:space="preserve"> -</w:t>
      </w:r>
      <w:r w:rsidRPr="00F73666">
        <w:rPr>
          <w:rFonts w:eastAsia="Times New Roman"/>
          <w:color w:val="FF0000"/>
          <w:lang w:val="en-US" w:eastAsia="nl-NL"/>
        </w:rPr>
        <w:t>Tourist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K</w:t>
      </w:r>
      <w:r w:rsidRPr="00AB2ABF">
        <w:rPr>
          <w:rFonts w:eastAsia="Times New Roman"/>
          <w:color w:val="222222"/>
          <w:highlight w:val="yellow"/>
          <w:lang w:val="en-US" w:eastAsia="nl-NL"/>
        </w:rPr>
        <w:t>nowledge—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Facts, information and skills acquired through experience or education</w:t>
      </w:r>
    </w:p>
    <w:p w:rsidR="00F73666" w:rsidRPr="00F73666" w:rsidRDefault="00F73666" w:rsidP="00F73666">
      <w:pPr>
        <w:pStyle w:val="NoSpacing"/>
        <w:rPr>
          <w:rFonts w:eastAsia="Times New Roman"/>
          <w:strike/>
          <w:color w:val="222222"/>
          <w:highlight w:val="yellow"/>
          <w:lang w:val="en-US" w:eastAsia="nl-NL"/>
        </w:rPr>
      </w:pPr>
      <w:r w:rsidRPr="00F73666">
        <w:rPr>
          <w:rFonts w:eastAsia="Times New Roman"/>
          <w:strike/>
          <w:color w:val="222222"/>
          <w:highlight w:val="yellow"/>
          <w:lang w:val="en-US" w:eastAsia="nl-NL"/>
        </w:rPr>
        <w:t xml:space="preserve">Consequences— </w:t>
      </w:r>
      <w:r w:rsidRPr="00F73666">
        <w:rPr>
          <w:rFonts w:eastAsia="Times New Roman"/>
          <w:strike/>
          <w:color w:val="222222"/>
          <w:lang w:val="en-US" w:eastAsia="nl-NL"/>
        </w:rPr>
        <w:t>the effect, result, or outcome of something occurring earlier</w:t>
      </w:r>
      <w:r w:rsidRPr="00F73666">
        <w:rPr>
          <w:rFonts w:eastAsia="Times New Roman"/>
          <w:color w:val="FF0000"/>
          <w:lang w:val="en-US" w:eastAsia="nl-NL"/>
        </w:rPr>
        <w:t xml:space="preserve"> </w:t>
      </w:r>
      <w:r>
        <w:rPr>
          <w:rFonts w:eastAsia="Times New Roman"/>
          <w:color w:val="FF0000"/>
          <w:lang w:val="en-US" w:eastAsia="nl-NL"/>
        </w:rPr>
        <w:t xml:space="preserve">- </w:t>
      </w:r>
      <w:r w:rsidRPr="00F73666">
        <w:rPr>
          <w:rFonts w:eastAsia="Times New Roman"/>
          <w:color w:val="FF0000"/>
          <w:lang w:val="en-US" w:eastAsia="nl-NL"/>
        </w:rPr>
        <w:t>risks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>
        <w:rPr>
          <w:rFonts w:eastAsia="Times New Roman"/>
          <w:color w:val="222222"/>
          <w:highlight w:val="yellow"/>
          <w:lang w:val="en-US" w:eastAsia="nl-NL"/>
        </w:rPr>
        <w:t>(</w:t>
      </w:r>
      <w:r w:rsidRPr="00AB2ABF">
        <w:rPr>
          <w:rFonts w:eastAsia="Times New Roman"/>
          <w:color w:val="222222"/>
          <w:highlight w:val="yellow"/>
          <w:lang w:val="en-US" w:eastAsia="nl-NL"/>
        </w:rPr>
        <w:t>Medical/Police</w:t>
      </w:r>
      <w:r>
        <w:rPr>
          <w:rFonts w:eastAsia="Times New Roman"/>
          <w:color w:val="222222"/>
          <w:highlight w:val="yellow"/>
          <w:lang w:val="en-US" w:eastAsia="nl-NL"/>
        </w:rPr>
        <w:t>)</w:t>
      </w:r>
      <w:r w:rsidRPr="00AB2ABF">
        <w:rPr>
          <w:rFonts w:eastAsia="Times New Roman"/>
          <w:color w:val="222222"/>
          <w:highlight w:val="yellow"/>
          <w:lang w:val="en-US" w:eastAsia="nl-NL"/>
        </w:rPr>
        <w:t xml:space="preserve"> Professionals—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Hard Data—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Information such as numbers or facts that can be proved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Background –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The circumstances or situation prevailing at a particular time or underlying a particular event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Database—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structured set of data held in a computer, especially one that is accessible in various ways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Information—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Facts provided or learned about something or someone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Users—</w:t>
      </w:r>
      <w:r w:rsidRPr="00C321ED">
        <w:rPr>
          <w:rFonts w:eastAsia="Times New Roman"/>
          <w:color w:val="222222"/>
          <w:lang w:val="en-US" w:eastAsia="nl-NL"/>
        </w:rPr>
        <w:t xml:space="preserve"> A person who uses our website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Policy makers—</w:t>
      </w:r>
      <w:r>
        <w:rPr>
          <w:rFonts w:eastAsia="Times New Roman"/>
          <w:color w:val="222222"/>
          <w:highlight w:val="yellow"/>
          <w:lang w:val="en-US" w:eastAsia="nl-NL"/>
        </w:rPr>
        <w:t xml:space="preserve"> </w:t>
      </w:r>
      <w:r w:rsidRPr="00C321ED">
        <w:rPr>
          <w:rFonts w:eastAsia="Times New Roman"/>
          <w:color w:val="222222"/>
          <w:lang w:val="en-US" w:eastAsia="nl-NL"/>
        </w:rPr>
        <w:t>a person responsible for or involved in formulating policies, especially in politics.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Pages—</w:t>
      </w:r>
      <w:r w:rsidRPr="00C321ED">
        <w:rPr>
          <w:rFonts w:eastAsia="Times New Roman"/>
          <w:color w:val="222222"/>
          <w:lang w:val="en-US" w:eastAsia="nl-NL"/>
        </w:rPr>
        <w:t>a hypertext document connected to the World Wide Web</w:t>
      </w:r>
    </w:p>
    <w:p w:rsidR="00F73666" w:rsidRPr="00AB2ABF" w:rsidRDefault="00F73666" w:rsidP="00F73666">
      <w:pPr>
        <w:pStyle w:val="NoSpacing"/>
        <w:rPr>
          <w:rFonts w:eastAsia="Times New Roman"/>
          <w:color w:val="222222"/>
          <w:highlight w:val="yellow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Account—</w:t>
      </w:r>
      <w:r w:rsidRPr="00C321ED">
        <w:rPr>
          <w:rFonts w:eastAsia="Times New Roman"/>
          <w:color w:val="222222"/>
          <w:lang w:val="en-US" w:eastAsia="nl-NL"/>
        </w:rPr>
        <w:t xml:space="preserve"> an arrangement in which a person uses the internet or E-mail services of a particular company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  <w:r w:rsidRPr="00AB2ABF">
        <w:rPr>
          <w:rFonts w:eastAsia="Times New Roman"/>
          <w:color w:val="222222"/>
          <w:highlight w:val="yellow"/>
          <w:lang w:val="en-US" w:eastAsia="nl-NL"/>
        </w:rPr>
        <w:t>Statistics</w:t>
      </w:r>
      <w:r>
        <w:rPr>
          <w:rFonts w:eastAsia="Times New Roman"/>
          <w:color w:val="222222"/>
          <w:highlight w:val="yellow"/>
          <w:lang w:val="en-US" w:eastAsia="nl-NL"/>
        </w:rPr>
        <w:t>—</w:t>
      </w:r>
      <w:r>
        <w:rPr>
          <w:rFonts w:eastAsia="Times New Roman"/>
          <w:color w:val="222222"/>
          <w:lang w:val="en-US" w:eastAsia="nl-NL"/>
        </w:rPr>
        <w:t>The practice or science of collecting and analyzing numerical data in large quantities, especially for the purpose of inferring proportions in a whole from those in a reprehensive sample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F73666" w:rsidRPr="00CE4F24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CE4F24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CE4F24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F73666" w:rsidRPr="00AB2ABF" w:rsidRDefault="00F73666" w:rsidP="00F73666">
      <w:pPr>
        <w:pStyle w:val="NoSpacing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Default="00F73666" w:rsidP="00F73666">
      <w:pPr>
        <w:ind w:firstLine="708"/>
        <w:rPr>
          <w:lang w:val="en-US"/>
        </w:rPr>
      </w:pPr>
    </w:p>
    <w:p w:rsidR="00F73666" w:rsidRPr="00F73666" w:rsidRDefault="00F73666" w:rsidP="00F73666">
      <w:pPr>
        <w:rPr>
          <w:lang w:val="en-US"/>
        </w:rPr>
      </w:pPr>
      <w:r>
        <w:rPr>
          <w:lang w:val="en-US"/>
        </w:rPr>
        <w:t>CATAGORIZING</w:t>
      </w:r>
    </w:p>
    <w:p w:rsidR="002361AD" w:rsidRPr="0032096F" w:rsidRDefault="0032096F" w:rsidP="0032096F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Law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the system of rules which a particular country or community recognizes as regulating the actions of its members and which it may enforce by the imposition of penalties.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Natives—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born in a specified place or associated with a place by birth, whether subsequently resident there or not</w:t>
      </w:r>
    </w:p>
    <w:p w:rsidR="00F73666" w:rsidRPr="0042632B" w:rsidRDefault="00F73666" w:rsidP="00F73666">
      <w:pPr>
        <w:pStyle w:val="NoSpacing"/>
        <w:rPr>
          <w:rFonts w:ascii="Arial" w:hAnsi="Arial" w:cs="Arial"/>
          <w:lang w:val="en-US"/>
        </w:rPr>
      </w:pPr>
    </w:p>
    <w:p w:rsidR="00F73666" w:rsidRPr="0042632B" w:rsidRDefault="00F73666" w:rsidP="00F73666">
      <w:pPr>
        <w:pStyle w:val="NoSpacing"/>
        <w:rPr>
          <w:rFonts w:ascii="Arial" w:hAnsi="Arial" w:cs="Arial"/>
          <w:lang w:val="en-US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hAnsi="Arial" w:cs="Arial"/>
          <w:highlight w:val="yellow"/>
          <w:lang w:val="en-US"/>
        </w:rPr>
        <w:t>Tourist</w:t>
      </w:r>
      <w:r w:rsidRPr="0042632B">
        <w:rPr>
          <w:rFonts w:ascii="Arial" w:hAnsi="Arial" w:cs="Arial"/>
          <w:lang w:val="en-US"/>
        </w:rPr>
        <w:t xml:space="preserve"> --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who is travelling or visiting a place for pleasure.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(</w:t>
      </w:r>
      <w:proofErr w:type="gramStart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visitor</w:t>
      </w:r>
      <w:proofErr w:type="gramEnd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) </w:t>
      </w: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Background –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circumstances or situation prevailing at a particular time or underlying a particular event</w:t>
      </w:r>
    </w:p>
    <w:p w:rsidR="004C3AB0" w:rsidRPr="004C3AB0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(</w:t>
      </w:r>
      <w:proofErr w:type="gramStart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>visitor</w:t>
      </w:r>
      <w:proofErr w:type="gramEnd"/>
      <w:r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) </w:t>
      </w: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Knowledge—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Facts, information and skills acquired through experience or education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Restrictive Countries—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country more limited than another country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Entertainments—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action of providing or being provided with amusement or enjoyment</w:t>
      </w: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Free laws on drug use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— the drug Policy in the Netherlands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an addictive drug affecting mood or behavior, especially an illegal one</w:t>
      </w:r>
    </w:p>
    <w:p w:rsidR="0042632B" w:rsidRPr="0042632B" w:rsidRDefault="0042632B" w:rsidP="0042632B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Risks—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situation involving exposure to danger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Red Light District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— an area of a town or city containing many brothels, strip clubs, and other sex businesses.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Attractions in Darkrooms—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an attraction where costumers engage in sexual activity of some kind</w:t>
      </w:r>
    </w:p>
    <w:p w:rsidR="0042632B" w:rsidRPr="0042632B" w:rsidRDefault="0042632B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 --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 person, in particular a woman, who engages in sexual activity for payment.</w:t>
      </w:r>
    </w:p>
    <w:p w:rsidR="0042632B" w:rsidRDefault="0042632B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Default="00F73666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Website—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set of related web pages located under a single domain name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Pages—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hypertext document connected to the World Wide Web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Users—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 person who uses our website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Account—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 xml:space="preserve"> an arrangement in which a person uses the internet or E-mail services of a particular company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Statistics—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The practice or science of collecting and analyzing numerical data in large quantities, especially for the purpose of inferring proportions in a whole from those in a reprehensive sample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Database—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structured set of data held in a computer, especially one that is accessible in various ways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Hard Data—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Information such as numbers or facts that can be proved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Information—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Facts provided or learned about something or someone</w:t>
      </w:r>
    </w:p>
    <w:p w:rsidR="004C3AB0" w:rsidRPr="0042632B" w:rsidRDefault="004C3AB0" w:rsidP="004C3AB0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Full spectrum of information— </w:t>
      </w:r>
      <w:r w:rsidRPr="0042632B">
        <w:rPr>
          <w:rFonts w:ascii="Arial" w:hAnsi="Arial" w:cs="Arial"/>
          <w:lang w:val="en-GB"/>
        </w:rPr>
        <w:t>cultural, recreational, medical, legal, psychic information</w:t>
      </w:r>
    </w:p>
    <w:p w:rsidR="004C3AB0" w:rsidRDefault="004C3AB0" w:rsidP="00F73666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4C3AB0" w:rsidRPr="0042632B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Pr="0042632B" w:rsidRDefault="00F73666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F73666" w:rsidRPr="0042632B" w:rsidRDefault="004C3AB0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 </w:t>
      </w:r>
      <w:r w:rsidR="00F73666"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(Medical/Police) Professionals— </w:t>
      </w:r>
      <w:r w:rsidR="00F73666" w:rsidRPr="0042632B">
        <w:rPr>
          <w:rFonts w:ascii="Arial" w:eastAsia="Times New Roman" w:hAnsi="Arial" w:cs="Arial"/>
          <w:color w:val="222222"/>
          <w:lang w:val="en-US" w:eastAsia="nl-NL"/>
        </w:rPr>
        <w:t xml:space="preserve">engaged in a specified activity as one’s main paid occupation rather than as an amateur </w:t>
      </w:r>
    </w:p>
    <w:p w:rsidR="00F73666" w:rsidRPr="0042632B" w:rsidRDefault="00F73666" w:rsidP="00F73666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Policy makers— </w:t>
      </w:r>
      <w:r w:rsidRPr="0042632B">
        <w:rPr>
          <w:rFonts w:ascii="Arial" w:eastAsia="Times New Roman" w:hAnsi="Arial" w:cs="Arial"/>
          <w:color w:val="222222"/>
          <w:lang w:val="en-US" w:eastAsia="nl-NL"/>
        </w:rPr>
        <w:t>a person responsible for or involved in formulating policies, especially in politics.</w:t>
      </w:r>
    </w:p>
    <w:p w:rsidR="00F73666" w:rsidRPr="0042632B" w:rsidRDefault="00F73666" w:rsidP="00F73666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</w:p>
    <w:p w:rsidR="00F73666" w:rsidRDefault="00F73666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32096F" w:rsidRDefault="0032096F" w:rsidP="00F73666">
      <w:pPr>
        <w:pStyle w:val="NoSpacing"/>
        <w:rPr>
          <w:rFonts w:eastAsia="Times New Roman"/>
          <w:color w:val="222222"/>
          <w:lang w:val="en-US" w:eastAsia="nl-NL"/>
        </w:rPr>
      </w:pPr>
    </w:p>
    <w:p w:rsidR="002361AD" w:rsidRDefault="002361AD" w:rsidP="0032096F">
      <w:pPr>
        <w:rPr>
          <w:lang w:val="en-US"/>
        </w:rPr>
      </w:pPr>
    </w:p>
    <w:p w:rsidR="002361AD" w:rsidRDefault="002361AD" w:rsidP="002361AD">
      <w:pPr>
        <w:rPr>
          <w:lang w:val="en-US"/>
        </w:rPr>
      </w:pPr>
      <w:r>
        <w:rPr>
          <w:lang w:val="en-US"/>
        </w:rPr>
        <w:t>FIND ATTRIBUTES</w:t>
      </w:r>
    </w:p>
    <w:p w:rsidR="002361AD" w:rsidRPr="002361AD" w:rsidRDefault="002361AD" w:rsidP="002361AD">
      <w:p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 w:rsidRPr="002361AD">
        <w:rPr>
          <w:rFonts w:ascii="Arial" w:eastAsia="Times New Roman" w:hAnsi="Arial" w:cs="Arial"/>
          <w:color w:val="222222"/>
          <w:highlight w:val="yellow"/>
          <w:lang w:val="en-US" w:eastAsia="nl-NL"/>
        </w:rPr>
        <w:t xml:space="preserve">Law </w:t>
      </w:r>
    </w:p>
    <w:p w:rsidR="002361AD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Article number</w:t>
      </w:r>
    </w:p>
    <w:p w:rsidR="00B11408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Punishment</w:t>
      </w:r>
    </w:p>
    <w:p w:rsidR="00B11408" w:rsidRDefault="00B11408" w:rsidP="002361AD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Subject (criminal, civil, administrative etc.)</w:t>
      </w:r>
    </w:p>
    <w:p w:rsidR="002361AD" w:rsidRPr="0042632B" w:rsidRDefault="002361AD" w:rsidP="002361AD">
      <w:pPr>
        <w:pStyle w:val="NoSpacing"/>
        <w:rPr>
          <w:rFonts w:ascii="Arial" w:hAnsi="Arial" w:cs="Arial"/>
          <w:lang w:val="en-US"/>
        </w:rPr>
      </w:pPr>
    </w:p>
    <w:p w:rsidR="00B11408" w:rsidRDefault="002361AD" w:rsidP="002361AD">
      <w:pPr>
        <w:pStyle w:val="NoSpacing"/>
        <w:rPr>
          <w:rFonts w:ascii="Arial" w:hAnsi="Arial" w:cs="Arial"/>
          <w:lang w:val="en-US"/>
        </w:rPr>
      </w:pPr>
      <w:r w:rsidRPr="0042632B">
        <w:rPr>
          <w:rFonts w:ascii="Arial" w:hAnsi="Arial" w:cs="Arial"/>
          <w:highlight w:val="yellow"/>
          <w:lang w:val="en-US"/>
        </w:rPr>
        <w:t>Tourist</w:t>
      </w:r>
      <w:r w:rsidRPr="0042632B">
        <w:rPr>
          <w:rFonts w:ascii="Arial" w:hAnsi="Arial" w:cs="Arial"/>
          <w:lang w:val="en-US"/>
        </w:rPr>
        <w:t xml:space="preserve"> 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Age 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Background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Gender</w:t>
      </w:r>
    </w:p>
    <w:p w:rsidR="00B11408" w:rsidRDefault="00B11408" w:rsidP="00B11408">
      <w:pPr>
        <w:pStyle w:val="NoSpacing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Country </w:t>
      </w:r>
      <w:r w:rsidR="00DC5175">
        <w:rPr>
          <w:rFonts w:ascii="Arial" w:hAnsi="Arial" w:cs="Arial"/>
          <w:lang w:val="en-US"/>
        </w:rPr>
        <w:t>of residence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Entertainments</w:t>
      </w:r>
      <w:bookmarkStart w:id="0" w:name="_GoBack"/>
      <w:bookmarkEnd w:id="0"/>
    </w:p>
    <w:p w:rsidR="00DC5175" w:rsidRPr="000B6087" w:rsidRDefault="00DC5175" w:rsidP="00DC5175">
      <w:pPr>
        <w:pStyle w:val="NoSpacing"/>
        <w:numPr>
          <w:ilvl w:val="0"/>
          <w:numId w:val="9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lang w:val="en-US" w:eastAsia="nl-NL"/>
        </w:rPr>
        <w:t>Free laws on drug use</w:t>
      </w:r>
    </w:p>
    <w:p w:rsidR="00DC5175" w:rsidRPr="00422804" w:rsidRDefault="00DC5175" w:rsidP="00DC5175">
      <w:pPr>
        <w:pStyle w:val="NoSpacing"/>
        <w:numPr>
          <w:ilvl w:val="0"/>
          <w:numId w:val="9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lang w:val="en-US" w:eastAsia="nl-NL"/>
        </w:rPr>
        <w:t>Red Light District</w:t>
      </w:r>
    </w:p>
    <w:p w:rsidR="00DC5175" w:rsidRPr="000B6087" w:rsidRDefault="00DC5175" w:rsidP="00DC5175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DC5175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0B6087">
        <w:rPr>
          <w:rFonts w:ascii="Arial" w:eastAsia="Times New Roman" w:hAnsi="Arial" w:cs="Arial"/>
          <w:color w:val="222222"/>
          <w:highlight w:val="yellow"/>
          <w:lang w:val="en-US" w:eastAsia="nl-NL"/>
        </w:rPr>
        <w:t>Narcotics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category</w:t>
      </w:r>
    </w:p>
    <w:p w:rsidR="000B6087" w:rsidRPr="000B6087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Stimulants</w:t>
      </w:r>
    </w:p>
    <w:p w:rsidR="00DC5175" w:rsidRPr="000B6087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Opioids</w:t>
      </w:r>
    </w:p>
    <w:p w:rsidR="00DC5175" w:rsidRDefault="00DC5175" w:rsidP="000B6087">
      <w:pPr>
        <w:pStyle w:val="NoSpacing"/>
        <w:numPr>
          <w:ilvl w:val="0"/>
          <w:numId w:val="15"/>
        </w:numPr>
        <w:rPr>
          <w:rFonts w:ascii="Arial" w:hAnsi="Arial" w:cs="Arial"/>
          <w:lang w:val="en-US" w:eastAsia="nl-NL"/>
        </w:rPr>
      </w:pPr>
      <w:r w:rsidRPr="000B6087">
        <w:rPr>
          <w:rFonts w:ascii="Arial" w:hAnsi="Arial" w:cs="Arial"/>
          <w:lang w:val="en-US" w:eastAsia="nl-NL"/>
        </w:rPr>
        <w:t>Cannabis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Health Limit</w:t>
      </w:r>
    </w:p>
    <w:p w:rsid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Regulations</w:t>
      </w:r>
    </w:p>
    <w:p w:rsidR="000B6087" w:rsidRPr="000B6087" w:rsidRDefault="000B6087" w:rsidP="000B6087">
      <w:pPr>
        <w:pStyle w:val="NoSpacing"/>
        <w:numPr>
          <w:ilvl w:val="0"/>
          <w:numId w:val="13"/>
        </w:numPr>
        <w:rPr>
          <w:rFonts w:ascii="Arial" w:hAnsi="Arial" w:cs="Arial"/>
          <w:lang w:val="en-US" w:eastAsia="nl-NL"/>
        </w:rPr>
      </w:pPr>
      <w:r>
        <w:rPr>
          <w:rFonts w:ascii="Arial" w:hAnsi="Arial" w:cs="Arial"/>
          <w:lang w:val="en-US" w:eastAsia="nl-NL"/>
        </w:rPr>
        <w:t>Risks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Red Light District</w:t>
      </w:r>
    </w:p>
    <w:p w:rsidR="000B6087" w:rsidRDefault="000B6087" w:rsidP="000B6087">
      <w:pPr>
        <w:pStyle w:val="NoSpacing"/>
        <w:numPr>
          <w:ilvl w:val="0"/>
          <w:numId w:val="16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Peepshows</w:t>
      </w:r>
    </w:p>
    <w:p w:rsidR="000B6087" w:rsidRDefault="000B6087" w:rsidP="000B6087">
      <w:pPr>
        <w:pStyle w:val="NoSpacing"/>
        <w:numPr>
          <w:ilvl w:val="0"/>
          <w:numId w:val="16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Live show</w:t>
      </w:r>
    </w:p>
    <w:p w:rsidR="000B6087" w:rsidRDefault="000B6087" w:rsidP="000B6087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Prostitutes</w:t>
      </w:r>
    </w:p>
    <w:p w:rsidR="00422804" w:rsidRDefault="0015120C" w:rsidP="00422804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ethnicity</w:t>
      </w:r>
    </w:p>
    <w:p w:rsidR="0015120C" w:rsidRPr="0015120C" w:rsidRDefault="0015120C" w:rsidP="0015120C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222222"/>
          <w:lang w:val="en-US" w:eastAsia="nl-NL"/>
        </w:rPr>
      </w:pPr>
      <w:r>
        <w:rPr>
          <w:rFonts w:ascii="Arial" w:eastAsia="Times New Roman" w:hAnsi="Arial" w:cs="Arial"/>
          <w:color w:val="222222"/>
          <w:lang w:val="en-US" w:eastAsia="nl-NL"/>
        </w:rPr>
        <w:t>room number</w:t>
      </w: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Default="002361AD" w:rsidP="002361AD">
      <w:pPr>
        <w:pStyle w:val="NoSpacing"/>
        <w:rPr>
          <w:rFonts w:ascii="Arial" w:eastAsia="Times New Roman" w:hAnsi="Arial" w:cs="Arial"/>
          <w:color w:val="222222"/>
          <w:lang w:val="en-US" w:eastAsia="nl-NL"/>
        </w:rPr>
      </w:pPr>
      <w:r w:rsidRPr="0042632B">
        <w:rPr>
          <w:rFonts w:ascii="Arial" w:eastAsia="Times New Roman" w:hAnsi="Arial" w:cs="Arial"/>
          <w:color w:val="222222"/>
          <w:highlight w:val="yellow"/>
          <w:lang w:val="en-US" w:eastAsia="nl-NL"/>
        </w:rPr>
        <w:t>Website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Pages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Users</w:t>
      </w:r>
    </w:p>
    <w:p w:rsidR="002361AD" w:rsidRPr="00422804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Account</w:t>
      </w:r>
    </w:p>
    <w:p w:rsidR="002361AD" w:rsidRPr="0042632B" w:rsidRDefault="002361AD" w:rsidP="00422804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222222"/>
          <w:lang w:val="en-US" w:eastAsia="nl-NL"/>
        </w:rPr>
      </w:pPr>
      <w:r w:rsidRPr="00422804">
        <w:rPr>
          <w:rFonts w:ascii="Arial" w:eastAsia="Times New Roman" w:hAnsi="Arial" w:cs="Arial"/>
          <w:color w:val="222222"/>
          <w:lang w:val="en-US" w:eastAsia="nl-NL"/>
        </w:rPr>
        <w:t>Statistics</w:t>
      </w:r>
    </w:p>
    <w:p w:rsidR="002361AD" w:rsidRPr="0042632B" w:rsidRDefault="002361AD" w:rsidP="002361AD">
      <w:pPr>
        <w:pStyle w:val="NoSpacing"/>
        <w:rPr>
          <w:rFonts w:ascii="Arial" w:eastAsia="Times New Roman" w:hAnsi="Arial" w:cs="Arial"/>
          <w:color w:val="222222"/>
          <w:highlight w:val="yellow"/>
          <w:lang w:val="en-US" w:eastAsia="nl-NL"/>
        </w:rPr>
      </w:pPr>
    </w:p>
    <w:p w:rsidR="002361AD" w:rsidRPr="00F73666" w:rsidRDefault="002361AD" w:rsidP="002361AD">
      <w:pPr>
        <w:rPr>
          <w:lang w:val="en-US"/>
        </w:rPr>
      </w:pPr>
    </w:p>
    <w:p w:rsidR="002361AD" w:rsidRPr="00F73666" w:rsidRDefault="002361AD" w:rsidP="0032096F">
      <w:pPr>
        <w:rPr>
          <w:lang w:val="en-US"/>
        </w:rPr>
      </w:pPr>
    </w:p>
    <w:sectPr w:rsidR="002361AD" w:rsidRPr="00F73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1458"/>
    <w:multiLevelType w:val="hybridMultilevel"/>
    <w:tmpl w:val="74A2E8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7AFC"/>
    <w:multiLevelType w:val="multilevel"/>
    <w:tmpl w:val="CDB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8443C"/>
    <w:multiLevelType w:val="multilevel"/>
    <w:tmpl w:val="E776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22E75"/>
    <w:multiLevelType w:val="multilevel"/>
    <w:tmpl w:val="E4A2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12F85"/>
    <w:multiLevelType w:val="multilevel"/>
    <w:tmpl w:val="600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B411DC"/>
    <w:multiLevelType w:val="multilevel"/>
    <w:tmpl w:val="D2EC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8110A7"/>
    <w:multiLevelType w:val="hybridMultilevel"/>
    <w:tmpl w:val="318E8B4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5A15A52"/>
    <w:multiLevelType w:val="hybridMultilevel"/>
    <w:tmpl w:val="6DA4C34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2B0C22"/>
    <w:multiLevelType w:val="hybridMultilevel"/>
    <w:tmpl w:val="48869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A5DCE"/>
    <w:multiLevelType w:val="hybridMultilevel"/>
    <w:tmpl w:val="16CCDB3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0F0441"/>
    <w:multiLevelType w:val="hybridMultilevel"/>
    <w:tmpl w:val="AFB40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84730"/>
    <w:multiLevelType w:val="hybridMultilevel"/>
    <w:tmpl w:val="68806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106C1"/>
    <w:multiLevelType w:val="hybridMultilevel"/>
    <w:tmpl w:val="B526E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97641"/>
    <w:multiLevelType w:val="hybridMultilevel"/>
    <w:tmpl w:val="B6F2D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6A87"/>
    <w:multiLevelType w:val="hybridMultilevel"/>
    <w:tmpl w:val="FB5A4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56A5"/>
    <w:multiLevelType w:val="multilevel"/>
    <w:tmpl w:val="9602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13E31"/>
    <w:multiLevelType w:val="hybridMultilevel"/>
    <w:tmpl w:val="23364A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D47D4"/>
    <w:multiLevelType w:val="hybridMultilevel"/>
    <w:tmpl w:val="112C30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5"/>
  </w:num>
  <w:num w:numId="5">
    <w:abstractNumId w:val="2"/>
  </w:num>
  <w:num w:numId="6">
    <w:abstractNumId w:val="0"/>
  </w:num>
  <w:num w:numId="7">
    <w:abstractNumId w:val="14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17"/>
  </w:num>
  <w:num w:numId="14">
    <w:abstractNumId w:val="6"/>
  </w:num>
  <w:num w:numId="15">
    <w:abstractNumId w:val="9"/>
  </w:num>
  <w:num w:numId="16">
    <w:abstractNumId w:val="16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BF"/>
    <w:rsid w:val="00091D11"/>
    <w:rsid w:val="000B6087"/>
    <w:rsid w:val="0015120C"/>
    <w:rsid w:val="002361AD"/>
    <w:rsid w:val="0032096F"/>
    <w:rsid w:val="00422804"/>
    <w:rsid w:val="0042632B"/>
    <w:rsid w:val="004C3AB0"/>
    <w:rsid w:val="00734AA0"/>
    <w:rsid w:val="007B321D"/>
    <w:rsid w:val="00AB2ABF"/>
    <w:rsid w:val="00B11408"/>
    <w:rsid w:val="00C321ED"/>
    <w:rsid w:val="00CE4F24"/>
    <w:rsid w:val="00DC5175"/>
    <w:rsid w:val="00E051C7"/>
    <w:rsid w:val="00F7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71581"/>
  <w15:chartTrackingRefBased/>
  <w15:docId w15:val="{B30CBAE7-AF5B-48E2-8DA0-BCAED339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1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6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030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7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8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3991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09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6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52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34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4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9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0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454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43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868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796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4590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150843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079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8655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2012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3280">
                                  <w:marLeft w:val="0"/>
                                  <w:marRight w:val="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5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81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341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7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21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7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2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0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74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8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965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962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1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061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80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769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1597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676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61004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463253">
                                                                                                                  <w:marLeft w:val="-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802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3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73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86317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21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92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61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506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15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1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79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0439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6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045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688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7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849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533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8251359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650463">
                                                                                                                  <w:marLeft w:val="-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726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557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6913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8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3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42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6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08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93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95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512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98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034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82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07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918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504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5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173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3129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942272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8082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724092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26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5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173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5761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6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64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03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491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084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340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87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05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99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372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177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367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360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635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8646687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1102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438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14727D26.dotm</Template>
  <TotalTime>160</TotalTime>
  <Pages>4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 Justin</dc:creator>
  <cp:keywords/>
  <dc:description/>
  <cp:lastModifiedBy>Mulder, Justin</cp:lastModifiedBy>
  <cp:revision>1</cp:revision>
  <dcterms:created xsi:type="dcterms:W3CDTF">2018-05-29T13:22:00Z</dcterms:created>
  <dcterms:modified xsi:type="dcterms:W3CDTF">2018-05-29T16:14:00Z</dcterms:modified>
</cp:coreProperties>
</file>